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4E78" w14:textId="28961922" w:rsidR="009A0D00" w:rsidRDefault="009A0D00" w:rsidP="009606A7">
      <w:pPr>
        <w:pStyle w:val="Title"/>
        <w:bidi/>
        <w:jc w:val="center"/>
        <w:rPr>
          <w:b/>
          <w:bCs/>
          <w:i/>
          <w:iCs/>
          <w:sz w:val="32"/>
          <w:szCs w:val="32"/>
        </w:rPr>
      </w:pPr>
      <w:r>
        <w:rPr>
          <w:b/>
          <w:bCs/>
          <w:i/>
          <w:iCs/>
          <w:sz w:val="32"/>
          <w:szCs w:val="32"/>
        </w:rPr>
        <w:t>loud</w:t>
      </w:r>
      <w:r w:rsidRPr="00373B7C">
        <w:rPr>
          <w:b/>
          <w:bCs/>
          <w:i/>
          <w:iCs/>
          <w:sz w:val="32"/>
          <w:szCs w:val="32"/>
        </w:rPr>
        <w:t xml:space="preserve"> Computing for Real-time Dat</w:t>
      </w:r>
      <w:r w:rsidRPr="00A0041B">
        <w:rPr>
          <w:b/>
          <w:bCs/>
          <w:i/>
          <w:iCs/>
          <w:sz w:val="32"/>
          <w:szCs w:val="32"/>
        </w:rPr>
        <w:t xml:space="preserve"> </w:t>
      </w:r>
      <w:r w:rsidRPr="00373B7C">
        <w:rPr>
          <w:b/>
          <w:bCs/>
          <w:i/>
          <w:iCs/>
          <w:sz w:val="32"/>
          <w:szCs w:val="32"/>
        </w:rPr>
        <w:t>Serverless  Analysis*</w:t>
      </w:r>
    </w:p>
    <w:p w14:paraId="285C1688" w14:textId="77777777" w:rsidR="009A0D00" w:rsidRDefault="009A0D00" w:rsidP="009606A7">
      <w:pPr>
        <w:pStyle w:val="Title"/>
        <w:bidi/>
        <w:jc w:val="center"/>
        <w:rPr>
          <w:b/>
          <w:bCs/>
          <w:i/>
          <w:iCs/>
          <w:sz w:val="32"/>
          <w:szCs w:val="32"/>
        </w:rPr>
      </w:pPr>
    </w:p>
    <w:p w14:paraId="6FD91713" w14:textId="288CCB85" w:rsidR="009A0D00" w:rsidRPr="00C65AF5" w:rsidRDefault="009A0D00" w:rsidP="009606A7">
      <w:pPr>
        <w:pStyle w:val="Title"/>
        <w:bidi/>
        <w:ind w:left="360"/>
        <w:jc w:val="center"/>
        <w:rPr>
          <w:b/>
          <w:bCs/>
          <w:i/>
          <w:iCs/>
          <w:sz w:val="24"/>
          <w:szCs w:val="24"/>
        </w:rPr>
      </w:pPr>
      <w:r>
        <w:rPr>
          <w:b/>
          <w:bCs/>
          <w:sz w:val="24"/>
          <w:szCs w:val="24"/>
        </w:rPr>
        <w:t>Team member:</w:t>
      </w:r>
      <w:r w:rsidRPr="00B86ADD">
        <w:rPr>
          <w:rFonts w:asciiTheme="minorHAnsi" w:hAnsiTheme="minorHAnsi"/>
          <w:bCs/>
          <w:iCs/>
          <w:sz w:val="24"/>
          <w:szCs w:val="24"/>
          <w:highlight w:val="lightGray"/>
        </w:rPr>
        <w:t>PREMALATHA</w:t>
      </w:r>
      <w:r w:rsidR="00B86ADD">
        <w:rPr>
          <w:rFonts w:asciiTheme="minorHAnsi" w:hAnsiTheme="minorHAnsi"/>
          <w:bCs/>
          <w:iCs/>
          <w:sz w:val="32"/>
          <w:szCs w:val="32"/>
          <w:highlight w:val="lightGray"/>
        </w:rPr>
        <w:t>.</w:t>
      </w:r>
      <w:r w:rsidR="00C65AF5">
        <w:rPr>
          <w:rFonts w:asciiTheme="minorHAnsi" w:hAnsiTheme="minorHAnsi"/>
          <w:bCs/>
          <w:iCs/>
          <w:sz w:val="24"/>
          <w:szCs w:val="24"/>
          <w:highlight w:val="lightGray"/>
        </w:rPr>
        <w:t>p</w:t>
      </w:r>
    </w:p>
    <w:p w14:paraId="0A3A6433" w14:textId="0FF4A39E" w:rsidR="009A0D00" w:rsidRPr="008371D2" w:rsidRDefault="009A0D00" w:rsidP="00B0036B">
      <w:pPr>
        <w:pStyle w:val="Title"/>
        <w:bidi/>
        <w:ind w:left="360"/>
        <w:jc w:val="center"/>
        <w:rPr>
          <w:b/>
          <w:bCs/>
          <w:i/>
          <w:iCs/>
          <w:sz w:val="32"/>
          <w:szCs w:val="32"/>
        </w:rPr>
      </w:pPr>
      <w:r>
        <w:rPr>
          <w:b/>
          <w:bCs/>
          <w:sz w:val="24"/>
          <w:szCs w:val="24"/>
        </w:rPr>
        <w:t xml:space="preserve">Exam no:210521106041             </w:t>
      </w:r>
      <w:r>
        <w:rPr>
          <w:sz w:val="24"/>
          <w:szCs w:val="24"/>
        </w:rPr>
        <w:t xml:space="preserve">Domain:cloud application                development    </w:t>
      </w:r>
    </w:p>
    <w:p w14:paraId="40D709DB" w14:textId="3ECE12CC" w:rsidR="00CD357F" w:rsidRDefault="00CD357F" w:rsidP="00CD357F">
      <w:r>
        <w:t>*Introduction:**</w:t>
      </w:r>
    </w:p>
    <w:p w14:paraId="14A1E0D1" w14:textId="77777777" w:rsidR="00CD357F" w:rsidRDefault="00CD357F">
      <w:r>
        <w:t xml:space="preserve">The advent of cloud computing has revolutionized the way businesses and individuals approach application development. Cloud platforms have provided an unprecedented level of scalability, flexibility, and cost-effectiveness. Among the various paradigms of cloud computing, </w:t>
      </w:r>
      <w:proofErr w:type="spellStart"/>
      <w:r>
        <w:t>serverless</w:t>
      </w:r>
      <w:proofErr w:type="spellEnd"/>
      <w:r>
        <w:t xml:space="preserve"> computing stands out as a promising innovation, offering a model where developers can focus solely on writing code, while the cloud provider takes care of infrastructure management. This project aims to explore and demonstrate the potential of </w:t>
      </w:r>
      <w:proofErr w:type="spellStart"/>
      <w:r>
        <w:t>serverless</w:t>
      </w:r>
      <w:proofErr w:type="spellEnd"/>
      <w:r>
        <w:t xml:space="preserve"> computing in the context of real-time </w:t>
      </w:r>
      <w:proofErr w:type="spellStart"/>
      <w:r>
        <w:t>IoT</w:t>
      </w:r>
      <w:proofErr w:type="spellEnd"/>
      <w:r>
        <w:t xml:space="preserve"> data analysis.</w:t>
      </w:r>
    </w:p>
    <w:p w14:paraId="213A65A1" w14:textId="77777777" w:rsidR="00CD357F" w:rsidRDefault="00CD357F"/>
    <w:p w14:paraId="585991B3" w14:textId="77777777" w:rsidR="00CD357F" w:rsidRDefault="00CD357F">
      <w:r>
        <w:t>**Background:**</w:t>
      </w:r>
    </w:p>
    <w:p w14:paraId="7F37736A" w14:textId="77777777" w:rsidR="00CD357F" w:rsidRDefault="00CD357F">
      <w:r>
        <w:t>The Internet of Things (</w:t>
      </w:r>
      <w:proofErr w:type="spellStart"/>
      <w:r>
        <w:t>IoT</w:t>
      </w:r>
      <w:proofErr w:type="spellEnd"/>
      <w:r>
        <w:t xml:space="preserve">) has seen widespread adoption in recent years, with billions of devices continuously generating data. This data is a valuable resource for businesses looking to gain insights, optimize processes, and make informed decisions. Analyzing </w:t>
      </w:r>
      <w:proofErr w:type="spellStart"/>
      <w:r>
        <w:t>IoT</w:t>
      </w:r>
      <w:proofErr w:type="spellEnd"/>
      <w:r>
        <w:t xml:space="preserve"> data in real-time is crucial, as it allows for proactive responses and immediate actions. However, processing and analyzing such vast and dynamic data streams in real-time can be a complex and resource-intensive task.</w:t>
      </w:r>
    </w:p>
    <w:p w14:paraId="0D539F39" w14:textId="77777777" w:rsidR="00CD357F" w:rsidRDefault="00CD357F"/>
    <w:p w14:paraId="5C100EF8" w14:textId="77777777" w:rsidR="00CD357F" w:rsidRDefault="00CD357F">
      <w:r>
        <w:t>**</w:t>
      </w:r>
      <w:proofErr w:type="spellStart"/>
      <w:r>
        <w:t>Serverless</w:t>
      </w:r>
      <w:proofErr w:type="spellEnd"/>
      <w:r>
        <w:t xml:space="preserve"> Computing:**</w:t>
      </w:r>
    </w:p>
    <w:p w14:paraId="6F1B21F3" w14:textId="77777777" w:rsidR="00CD357F" w:rsidRDefault="00CD357F">
      <w:proofErr w:type="spellStart"/>
      <w:r>
        <w:t>Serverless</w:t>
      </w:r>
      <w:proofErr w:type="spellEnd"/>
      <w:r>
        <w:t xml:space="preserve"> computing, often referred to as Function-as-a-Service (</w:t>
      </w:r>
      <w:proofErr w:type="spellStart"/>
      <w:r>
        <w:t>FaaS</w:t>
      </w:r>
      <w:proofErr w:type="spellEnd"/>
      <w:r>
        <w:t xml:space="preserve">), is a cloud computing model that abstracts away the underlying infrastructure. Developers write code in the form of functions, and the cloud provider automatically manages the execution of these functions, ensuring they scale seamlessly to handle varying workloads. The most popular </w:t>
      </w:r>
      <w:proofErr w:type="spellStart"/>
      <w:r>
        <w:t>serverless</w:t>
      </w:r>
      <w:proofErr w:type="spellEnd"/>
      <w:r>
        <w:t xml:space="preserve"> platforms are AWS Lambda, Azure Functions, and Google Cloud Functions.</w:t>
      </w:r>
    </w:p>
    <w:p w14:paraId="7EF249A8" w14:textId="77777777" w:rsidR="00CD357F" w:rsidRDefault="00CD357F"/>
    <w:p w14:paraId="30009EE7" w14:textId="77777777" w:rsidR="00CD357F" w:rsidRDefault="00CD357F">
      <w:r>
        <w:t>**Project Objectives:**</w:t>
      </w:r>
    </w:p>
    <w:p w14:paraId="22DCDAE9" w14:textId="77777777" w:rsidR="00CD357F" w:rsidRDefault="00CD357F">
      <w:r>
        <w:t xml:space="preserve">1. Develop a </w:t>
      </w:r>
      <w:proofErr w:type="spellStart"/>
      <w:r>
        <w:t>serverless</w:t>
      </w:r>
      <w:proofErr w:type="spellEnd"/>
      <w:r>
        <w:t xml:space="preserve"> application that can process and analyze real-time </w:t>
      </w:r>
      <w:proofErr w:type="spellStart"/>
      <w:r>
        <w:t>IoT</w:t>
      </w:r>
      <w:proofErr w:type="spellEnd"/>
      <w:r>
        <w:t xml:space="preserve"> data streams.</w:t>
      </w:r>
    </w:p>
    <w:p w14:paraId="0DC6F211" w14:textId="77777777" w:rsidR="00CD357F" w:rsidRDefault="00CD357F">
      <w:r>
        <w:t xml:space="preserve">2. Evaluate the performance, scalability, and cost-effectiveness of </w:t>
      </w:r>
      <w:proofErr w:type="spellStart"/>
      <w:r>
        <w:t>serverless</w:t>
      </w:r>
      <w:proofErr w:type="spellEnd"/>
      <w:r>
        <w:t xml:space="preserve"> computing for </w:t>
      </w:r>
      <w:proofErr w:type="spellStart"/>
      <w:r>
        <w:t>IoT</w:t>
      </w:r>
      <w:proofErr w:type="spellEnd"/>
      <w:r>
        <w:t xml:space="preserve"> data analysis.</w:t>
      </w:r>
    </w:p>
    <w:p w14:paraId="24412C5A" w14:textId="77777777" w:rsidR="00CD357F" w:rsidRDefault="00CD357F">
      <w:r>
        <w:t xml:space="preserve">3. Compare </w:t>
      </w:r>
      <w:proofErr w:type="spellStart"/>
      <w:r>
        <w:t>serverless</w:t>
      </w:r>
      <w:proofErr w:type="spellEnd"/>
      <w:r>
        <w:t xml:space="preserve"> architecture with traditional cloud computing approaches to highlight the advantages and limitations.</w:t>
      </w:r>
    </w:p>
    <w:p w14:paraId="734F38AE" w14:textId="77777777" w:rsidR="00CD357F" w:rsidRDefault="00CD357F"/>
    <w:p w14:paraId="413E700F" w14:textId="77777777" w:rsidR="00CD357F" w:rsidRDefault="00CD357F">
      <w:r>
        <w:t>**Project Implementation:**</w:t>
      </w:r>
    </w:p>
    <w:p w14:paraId="135DCB3D" w14:textId="050ABF9E" w:rsidR="00CD357F" w:rsidRDefault="00CD357F" w:rsidP="00CD357F">
      <w:pPr>
        <w:pStyle w:val="ListParagraph"/>
        <w:numPr>
          <w:ilvl w:val="0"/>
          <w:numId w:val="2"/>
        </w:numPr>
      </w:pPr>
      <w:r>
        <w:t xml:space="preserve">**Data Ingestion**: Set up a data pipeline to ingest real-time </w:t>
      </w:r>
      <w:proofErr w:type="spellStart"/>
      <w:r>
        <w:t>IoT</w:t>
      </w:r>
      <w:proofErr w:type="spellEnd"/>
      <w:r>
        <w:t xml:space="preserve"> data from simulated devices. This data will be sent to a </w:t>
      </w:r>
      <w:proofErr w:type="spellStart"/>
      <w:r>
        <w:t>serverless</w:t>
      </w:r>
      <w:proofErr w:type="spellEnd"/>
      <w:r>
        <w:t xml:space="preserve"> function for processing.</w:t>
      </w:r>
    </w:p>
    <w:p w14:paraId="104AAA32" w14:textId="77777777" w:rsidR="00CD357F" w:rsidRDefault="00CD357F"/>
    <w:p w14:paraId="1B6FFB23" w14:textId="79F58770" w:rsidR="00CD357F" w:rsidRDefault="00CD357F" w:rsidP="00CD357F">
      <w:pPr>
        <w:pStyle w:val="ListParagraph"/>
        <w:numPr>
          <w:ilvl w:val="0"/>
          <w:numId w:val="2"/>
        </w:numPr>
      </w:pPr>
      <w:r>
        <w:t>**</w:t>
      </w:r>
      <w:proofErr w:type="spellStart"/>
      <w:r>
        <w:t>Serverless</w:t>
      </w:r>
      <w:proofErr w:type="spellEnd"/>
      <w:r>
        <w:t xml:space="preserve"> Function**: Develop a </w:t>
      </w:r>
      <w:proofErr w:type="spellStart"/>
      <w:r>
        <w:t>serverless</w:t>
      </w:r>
      <w:proofErr w:type="spellEnd"/>
      <w:r>
        <w:t xml:space="preserve"> function that processes incoming </w:t>
      </w:r>
      <w:proofErr w:type="spellStart"/>
      <w:r>
        <w:t>IoT</w:t>
      </w:r>
      <w:proofErr w:type="spellEnd"/>
      <w:r>
        <w:t xml:space="preserve"> data. This function will be responsible for data transformation, filtering, and analysis. AWS Lambda will be used in this project.</w:t>
      </w:r>
    </w:p>
    <w:p w14:paraId="22DC0FD8" w14:textId="77777777" w:rsidR="00CD357F" w:rsidRDefault="00CD357F" w:rsidP="00CD357F">
      <w:pPr>
        <w:pStyle w:val="ListParagraph"/>
      </w:pPr>
    </w:p>
    <w:p w14:paraId="32021F52" w14:textId="77777777" w:rsidR="00CD357F" w:rsidRDefault="00CD357F"/>
    <w:p w14:paraId="167849B5" w14:textId="6F5895CD" w:rsidR="00CD357F" w:rsidRDefault="00CD357F" w:rsidP="00CD357F">
      <w:pPr>
        <w:pStyle w:val="ListParagraph"/>
        <w:numPr>
          <w:ilvl w:val="0"/>
          <w:numId w:val="2"/>
        </w:numPr>
      </w:pPr>
      <w:r>
        <w:t xml:space="preserve">**Real-time Analytics**: Implement real-time analytics on the processed data. The </w:t>
      </w:r>
      <w:proofErr w:type="spellStart"/>
      <w:r>
        <w:t>serverless</w:t>
      </w:r>
      <w:proofErr w:type="spellEnd"/>
      <w:r>
        <w:t xml:space="preserve"> function will be connected to a real-time data dashboard to visualize and monitor the analytics results.</w:t>
      </w:r>
    </w:p>
    <w:p w14:paraId="1FB07215" w14:textId="77777777" w:rsidR="00CD357F" w:rsidRDefault="00CD357F"/>
    <w:p w14:paraId="4F15547D" w14:textId="5900DE35" w:rsidR="00CD357F" w:rsidRDefault="00CD357F" w:rsidP="00CD357F">
      <w:pPr>
        <w:pStyle w:val="ListParagraph"/>
        <w:numPr>
          <w:ilvl w:val="0"/>
          <w:numId w:val="2"/>
        </w:numPr>
      </w:pPr>
      <w:r>
        <w:t xml:space="preserve">**Scalability Testing**: Test the application’s ability to handle increased data loads. Simulate high data traffic and analyze how the </w:t>
      </w:r>
      <w:proofErr w:type="spellStart"/>
      <w:r>
        <w:t>serverless</w:t>
      </w:r>
      <w:proofErr w:type="spellEnd"/>
      <w:r>
        <w:t xml:space="preserve"> architecture scales automatically to accommodate the load.</w:t>
      </w:r>
    </w:p>
    <w:p w14:paraId="11598C72" w14:textId="77777777" w:rsidR="00CD357F" w:rsidRDefault="00CD357F" w:rsidP="00CD357F">
      <w:pPr>
        <w:pStyle w:val="ListParagraph"/>
      </w:pPr>
    </w:p>
    <w:p w14:paraId="0057167B" w14:textId="77777777" w:rsidR="00CD357F" w:rsidRDefault="00CD357F"/>
    <w:p w14:paraId="280622B5" w14:textId="336DA830" w:rsidR="00CD357F" w:rsidRDefault="00CD357F" w:rsidP="00CD357F">
      <w:pPr>
        <w:pStyle w:val="ListParagraph"/>
        <w:numPr>
          <w:ilvl w:val="0"/>
          <w:numId w:val="2"/>
        </w:numPr>
      </w:pPr>
      <w:r>
        <w:t xml:space="preserve">**Cost Analysis**: Monitor and analyze the cost incurred during the project. Compare the cost of </w:t>
      </w:r>
      <w:proofErr w:type="spellStart"/>
      <w:r>
        <w:t>serverless</w:t>
      </w:r>
      <w:proofErr w:type="spellEnd"/>
      <w:r>
        <w:t xml:space="preserve"> computing with traditional virtual machine-based cloud computing.</w:t>
      </w:r>
    </w:p>
    <w:p w14:paraId="0E6E522D" w14:textId="77777777" w:rsidR="00CD357F" w:rsidRDefault="00CD357F"/>
    <w:p w14:paraId="395330BC" w14:textId="4986694F" w:rsidR="00CD357F" w:rsidRDefault="00CD357F" w:rsidP="00CD357F">
      <w:pPr>
        <w:pStyle w:val="ListParagraph"/>
        <w:numPr>
          <w:ilvl w:val="0"/>
          <w:numId w:val="2"/>
        </w:numPr>
      </w:pPr>
      <w:r>
        <w:t>**Documentation and Reporting**: Document the entire project, from architecture design to implementation details and performance metrics. Provide a comprehensive report highlighting the findings and insights.</w:t>
      </w:r>
    </w:p>
    <w:p w14:paraId="30CA4CC3" w14:textId="77777777" w:rsidR="00CD357F" w:rsidRDefault="00CD357F" w:rsidP="00CD357F">
      <w:pPr>
        <w:pStyle w:val="ListParagraph"/>
      </w:pPr>
    </w:p>
    <w:p w14:paraId="47817277" w14:textId="77777777" w:rsidR="00CD357F" w:rsidRDefault="00CD357F"/>
    <w:p w14:paraId="4C1114B9" w14:textId="77777777" w:rsidR="00CD357F" w:rsidRDefault="00CD357F">
      <w:r>
        <w:t>**Benefits of the Project:**</w:t>
      </w:r>
    </w:p>
    <w:p w14:paraId="4654E0B6" w14:textId="77777777" w:rsidR="00CD357F" w:rsidRDefault="00CD357F">
      <w:r>
        <w:t xml:space="preserve">1. Demonstrates the power of </w:t>
      </w:r>
      <w:proofErr w:type="spellStart"/>
      <w:r>
        <w:t>serverless</w:t>
      </w:r>
      <w:proofErr w:type="spellEnd"/>
      <w:r>
        <w:t xml:space="preserve"> computing in handling real-time data analysis, which can be applied to various use cases beyond </w:t>
      </w:r>
      <w:proofErr w:type="spellStart"/>
      <w:r>
        <w:t>IoT</w:t>
      </w:r>
      <w:proofErr w:type="spellEnd"/>
      <w:r>
        <w:t>, such as e-commerce, finance, and healthcare.</w:t>
      </w:r>
    </w:p>
    <w:p w14:paraId="413D8859" w14:textId="77777777" w:rsidR="00CD357F" w:rsidRDefault="00CD357F">
      <w:r>
        <w:t xml:space="preserve">2. Highlights the cost-effectiveness of </w:t>
      </w:r>
      <w:proofErr w:type="spellStart"/>
      <w:r>
        <w:t>serverless</w:t>
      </w:r>
      <w:proofErr w:type="spellEnd"/>
      <w:r>
        <w:t xml:space="preserve"> computing, as you only pay for the actual compute time used.</w:t>
      </w:r>
    </w:p>
    <w:p w14:paraId="70A49D30" w14:textId="77777777" w:rsidR="00CD357F" w:rsidRDefault="00CD357F">
      <w:r>
        <w:t xml:space="preserve">3. Provides valuable insights into the scalability and flexibility of </w:t>
      </w:r>
      <w:proofErr w:type="spellStart"/>
      <w:r>
        <w:t>serverless</w:t>
      </w:r>
      <w:proofErr w:type="spellEnd"/>
      <w:r>
        <w:t xml:space="preserve"> architecture.</w:t>
      </w:r>
    </w:p>
    <w:p w14:paraId="762F38FD" w14:textId="77777777" w:rsidR="00CD357F" w:rsidRDefault="00CD357F"/>
    <w:p w14:paraId="0CAA3A2C" w14:textId="77777777" w:rsidR="00CD357F" w:rsidRDefault="00CD357F">
      <w:r>
        <w:t>**Conclusion:**</w:t>
      </w:r>
    </w:p>
    <w:p w14:paraId="03BB6291" w14:textId="106FEAD0" w:rsidR="00CD357F" w:rsidRDefault="00CD357F" w:rsidP="00431BE2">
      <w:r>
        <w:t xml:space="preserve">The project of leveraging </w:t>
      </w:r>
      <w:proofErr w:type="spellStart"/>
      <w:r>
        <w:t>serverless</w:t>
      </w:r>
      <w:proofErr w:type="spellEnd"/>
      <w:r>
        <w:t xml:space="preserve"> computing for real-time </w:t>
      </w:r>
      <w:proofErr w:type="spellStart"/>
      <w:r>
        <w:t>IoT</w:t>
      </w:r>
      <w:proofErr w:type="spellEnd"/>
      <w:r>
        <w:t xml:space="preserve"> data analysis showcases the innovative application of cloud technology to address a critical business need. By abstracting infrastructure management and enabling automatic scalability, </w:t>
      </w:r>
      <w:proofErr w:type="spellStart"/>
      <w:r>
        <w:t>serverless</w:t>
      </w:r>
      <w:proofErr w:type="spellEnd"/>
      <w:r>
        <w:t xml:space="preserve"> computing has the potential to transform how we approach data analysis in real-time, making it more accessible and cost-effective. This project aims to provide a practical demonstration of these benefits and encourage further exploration of </w:t>
      </w:r>
      <w:proofErr w:type="spellStart"/>
      <w:r>
        <w:t>serverless</w:t>
      </w:r>
      <w:proofErr w:type="spellEnd"/>
      <w:r>
        <w:t xml:space="preserve"> computing in various domains. It is a testament to the continuous evolution of cloud application development and the promise it holds for the future.</w:t>
      </w:r>
    </w:p>
    <w:p w14:paraId="1BE6F420" w14:textId="78471B92" w:rsidR="00F17562" w:rsidRDefault="00F17562"/>
    <w:sectPr w:rsidR="00F17562">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C424B" w14:textId="77777777" w:rsidR="003862A9" w:rsidRDefault="003862A9">
      <w:pPr>
        <w:spacing w:after="0" w:line="240" w:lineRule="auto"/>
      </w:pPr>
      <w:r>
        <w:separator/>
      </w:r>
    </w:p>
    <w:p w14:paraId="6A981DE5" w14:textId="77777777" w:rsidR="003862A9" w:rsidRDefault="003862A9"/>
  </w:endnote>
  <w:endnote w:type="continuationSeparator" w:id="0">
    <w:p w14:paraId="2249F074" w14:textId="77777777" w:rsidR="003862A9" w:rsidRDefault="003862A9">
      <w:pPr>
        <w:spacing w:after="0" w:line="240" w:lineRule="auto"/>
      </w:pPr>
      <w:r>
        <w:continuationSeparator/>
      </w:r>
    </w:p>
    <w:p w14:paraId="099A53B5" w14:textId="77777777" w:rsidR="003862A9" w:rsidRDefault="00386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EFA2" w14:textId="77777777" w:rsidR="00F17562" w:rsidRDefault="00C65AF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37AB" w14:textId="77777777" w:rsidR="003862A9" w:rsidRDefault="003862A9">
      <w:pPr>
        <w:spacing w:after="0" w:line="240" w:lineRule="auto"/>
      </w:pPr>
      <w:r>
        <w:separator/>
      </w:r>
    </w:p>
    <w:p w14:paraId="59956A2B" w14:textId="77777777" w:rsidR="003862A9" w:rsidRDefault="003862A9"/>
  </w:footnote>
  <w:footnote w:type="continuationSeparator" w:id="0">
    <w:p w14:paraId="0D756FC5" w14:textId="77777777" w:rsidR="003862A9" w:rsidRDefault="003862A9">
      <w:pPr>
        <w:spacing w:after="0" w:line="240" w:lineRule="auto"/>
      </w:pPr>
      <w:r>
        <w:continuationSeparator/>
      </w:r>
    </w:p>
    <w:p w14:paraId="6D4D9734" w14:textId="77777777" w:rsidR="003862A9" w:rsidRDefault="003862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100A"/>
    <w:multiLevelType w:val="hybridMultilevel"/>
    <w:tmpl w:val="7C402806"/>
    <w:lvl w:ilvl="0" w:tplc="FFFFFFFF">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03378298">
    <w:abstractNumId w:val="1"/>
  </w:num>
  <w:num w:numId="2" w16cid:durableId="20938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00"/>
    <w:rsid w:val="00202A01"/>
    <w:rsid w:val="003862A9"/>
    <w:rsid w:val="00431BE2"/>
    <w:rsid w:val="004B5FA5"/>
    <w:rsid w:val="004C2B60"/>
    <w:rsid w:val="0084048A"/>
    <w:rsid w:val="009A0D00"/>
    <w:rsid w:val="00B0036B"/>
    <w:rsid w:val="00B86ADD"/>
    <w:rsid w:val="00C65AF5"/>
    <w:rsid w:val="00CD357F"/>
    <w:rsid w:val="00E31B5A"/>
    <w:rsid w:val="00F17562"/>
    <w:rsid w:val="00F5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1A4D"/>
  <w15:chartTrackingRefBased/>
  <w15:docId w15:val="{C31141F1-4653-6146-878D-4789E4F1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CommentReference">
    <w:name w:val="annotation reference"/>
    <w:basedOn w:val="DefaultParagraphFont"/>
    <w:uiPriority w:val="99"/>
    <w:semiHidden/>
    <w:unhideWhenUsed/>
    <w:rsid w:val="009A0D00"/>
    <w:rPr>
      <w:sz w:val="16"/>
      <w:szCs w:val="16"/>
    </w:rPr>
  </w:style>
  <w:style w:type="paragraph" w:styleId="CommentText">
    <w:name w:val="annotation text"/>
    <w:basedOn w:val="Normal"/>
    <w:link w:val="CommentTextChar"/>
    <w:uiPriority w:val="99"/>
    <w:unhideWhenUsed/>
    <w:rsid w:val="009A0D00"/>
    <w:pPr>
      <w:spacing w:line="240" w:lineRule="auto"/>
    </w:pPr>
    <w:rPr>
      <w:sz w:val="20"/>
      <w:szCs w:val="20"/>
    </w:rPr>
  </w:style>
  <w:style w:type="character" w:customStyle="1" w:styleId="CommentTextChar">
    <w:name w:val="Comment Text Char"/>
    <w:basedOn w:val="DefaultParagraphFont"/>
    <w:link w:val="CommentText"/>
    <w:uiPriority w:val="99"/>
    <w:rsid w:val="009A0D00"/>
    <w:rPr>
      <w:sz w:val="20"/>
      <w:szCs w:val="20"/>
    </w:rPr>
  </w:style>
  <w:style w:type="paragraph" w:styleId="ListParagraph">
    <w:name w:val="List Paragraph"/>
    <w:basedOn w:val="Normal"/>
    <w:uiPriority w:val="34"/>
    <w:unhideWhenUsed/>
    <w:qFormat/>
    <w:rsid w:val="00CD3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5923A644-167D-134A-B441-965BCC9B68DC%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%7b5923A644-167D-134A-B441-965BCC9B68DC%7dtf50002044.dotx</Template>
  <TotalTime>0</TotalTime>
  <Pages>1</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Mani K. Mani</dc:creator>
  <cp:keywords/>
  <dc:description/>
  <cp:lastModifiedBy>K. Mani K. Mani</cp:lastModifiedBy>
  <cp:revision>2</cp:revision>
  <dcterms:created xsi:type="dcterms:W3CDTF">2023-10-11T12:22:00Z</dcterms:created>
  <dcterms:modified xsi:type="dcterms:W3CDTF">2023-10-11T12:22:00Z</dcterms:modified>
</cp:coreProperties>
</file>